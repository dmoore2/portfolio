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F7BA7" w14:textId="60947628" w:rsidR="00F8622C" w:rsidRPr="00FC1F81" w:rsidRDefault="00F8622C" w:rsidP="00F8622C">
      <w:pPr>
        <w:pStyle w:val="Title"/>
        <w:rPr>
          <w:rFonts w:ascii="Futura" w:hAnsi="Futura" w:cs="Futura"/>
          <w:color w:val="002060"/>
          <w:sz w:val="72"/>
          <w:szCs w:val="72"/>
        </w:rPr>
      </w:pPr>
      <w:r w:rsidRPr="00FC1F81">
        <w:rPr>
          <w:rFonts w:ascii="Futura" w:hAnsi="Futura" w:cs="Futura"/>
          <w:color w:val="002060"/>
          <w:sz w:val="72"/>
          <w:szCs w:val="72"/>
        </w:rPr>
        <w:t>Dylan Moore</w:t>
      </w:r>
    </w:p>
    <w:p w14:paraId="21FACE72" w14:textId="32AA4890" w:rsidR="008C4A27" w:rsidRDefault="00FC1F81" w:rsidP="00F8622C">
      <w:pPr>
        <w:pStyle w:val="Salutation"/>
      </w:pPr>
      <w:r>
        <w:t>Dear C</w:t>
      </w:r>
      <w:r w:rsidR="00F8622C">
        <w:t>han Zuckerberg Initiative</w:t>
      </w:r>
      <w:r w:rsidR="00F8622C">
        <w:t xml:space="preserve"> Hiring Managers,</w:t>
      </w:r>
    </w:p>
    <w:p w14:paraId="0093F8A0" w14:textId="77777777" w:rsidR="00FC1F81" w:rsidRDefault="00FC1F81" w:rsidP="00F8622C"/>
    <w:p w14:paraId="20AFF60C" w14:textId="15427756" w:rsidR="00FC1F81" w:rsidRDefault="00F8622C" w:rsidP="00F8622C">
      <w:r>
        <w:t xml:space="preserve">I deeply care about </w:t>
      </w:r>
      <w:r w:rsidR="00FC1F81">
        <w:t xml:space="preserve">improving </w:t>
      </w:r>
      <w:r>
        <w:t>education</w:t>
      </w:r>
      <w:r w:rsidR="00FC1F81">
        <w:t xml:space="preserve"> for all.</w:t>
      </w:r>
      <w:r>
        <w:t xml:space="preserve"> </w:t>
      </w:r>
    </w:p>
    <w:p w14:paraId="3550128D" w14:textId="77777777" w:rsidR="00FC1F81" w:rsidRDefault="00FC1F81" w:rsidP="00F8622C">
      <w:r>
        <w:t xml:space="preserve">I want to </w:t>
      </w:r>
      <w:r w:rsidR="00F8622C">
        <w:t xml:space="preserve">transition </w:t>
      </w:r>
      <w:r>
        <w:t xml:space="preserve">in </w:t>
      </w:r>
      <w:r w:rsidR="00F8622C">
        <w:t xml:space="preserve">my career </w:t>
      </w:r>
      <w:r>
        <w:t xml:space="preserve">so that I am </w:t>
      </w:r>
      <w:r w:rsidR="00F8622C">
        <w:t xml:space="preserve">working on projects that make a difference in this space. </w:t>
      </w:r>
    </w:p>
    <w:p w14:paraId="65F76955" w14:textId="05A70E2D" w:rsidR="00FC1F81" w:rsidRDefault="00FC1F81" w:rsidP="00F8622C">
      <w:r>
        <w:t xml:space="preserve">I have heard great things about CZI from my good friend and Stanford senior project partner Vivian Hare, who works here and encouraged me to apply. </w:t>
      </w:r>
    </w:p>
    <w:p w14:paraId="7FBA963B" w14:textId="5BE47207" w:rsidR="008417D1" w:rsidRDefault="00FC1F81" w:rsidP="00F8622C">
      <w:r>
        <w:t>I look forward to speaking soon.</w:t>
      </w:r>
    </w:p>
    <w:p w14:paraId="6F216D4C" w14:textId="77777777" w:rsidR="00FC1F81" w:rsidRDefault="008417D1" w:rsidP="00FC1F81">
      <w:pPr>
        <w:pStyle w:val="Closing"/>
      </w:pPr>
      <w:r>
        <w:t>Sincerely,</w:t>
      </w:r>
    </w:p>
    <w:p w14:paraId="266F869E" w14:textId="25E57760" w:rsidR="00B4528D" w:rsidRPr="00FC1F81" w:rsidRDefault="00FC1F81" w:rsidP="00FC1F81">
      <w:pPr>
        <w:pStyle w:val="Closing"/>
      </w:pPr>
      <w:r>
        <w:rPr>
          <w:color w:val="404040" w:themeColor="text1" w:themeTint="BF"/>
        </w:rPr>
        <w:t>Dylan Moore</w:t>
      </w:r>
    </w:p>
    <w:sectPr w:rsidR="00B4528D" w:rsidRPr="00FC1F81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D612C" w14:textId="77777777" w:rsidR="00AF7317" w:rsidRDefault="00AF7317" w:rsidP="008C4A27">
      <w:pPr>
        <w:spacing w:after="0"/>
      </w:pPr>
      <w:r>
        <w:separator/>
      </w:r>
    </w:p>
  </w:endnote>
  <w:endnote w:type="continuationSeparator" w:id="0">
    <w:p w14:paraId="3ABB674A" w14:textId="77777777" w:rsidR="00AF7317" w:rsidRDefault="00AF7317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utura">
    <w:altName w:val="Arial"/>
    <w:charset w:val="00"/>
    <w:family w:val="auto"/>
    <w:pitch w:val="variable"/>
    <w:sig w:usb0="800000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EB81A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4AE63" w14:textId="77777777" w:rsidR="00AF7317" w:rsidRDefault="00AF7317" w:rsidP="008C4A27">
      <w:pPr>
        <w:spacing w:after="0"/>
      </w:pPr>
      <w:r>
        <w:separator/>
      </w:r>
    </w:p>
  </w:footnote>
  <w:footnote w:type="continuationSeparator" w:id="0">
    <w:p w14:paraId="4B76B7E6" w14:textId="77777777" w:rsidR="00AF7317" w:rsidRDefault="00AF7317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2C"/>
    <w:rsid w:val="00077B54"/>
    <w:rsid w:val="00293B83"/>
    <w:rsid w:val="004C6507"/>
    <w:rsid w:val="00586C86"/>
    <w:rsid w:val="006A3CE7"/>
    <w:rsid w:val="008417D1"/>
    <w:rsid w:val="008C4A27"/>
    <w:rsid w:val="00A71493"/>
    <w:rsid w:val="00AF7317"/>
    <w:rsid w:val="00B137AD"/>
    <w:rsid w:val="00B4528D"/>
    <w:rsid w:val="00F34A95"/>
    <w:rsid w:val="00F8622C"/>
    <w:rsid w:val="00FC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9EDE"/>
  <w15:chartTrackingRefBased/>
  <w15:docId w15:val="{16210F6A-C8BC-4C40-80C7-19AEF7E7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22C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ody%20Yin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Chan</cp:keywords>
  <dc:description/>
  <cp:lastModifiedBy>Yue Yin</cp:lastModifiedBy>
  <cp:revision>1</cp:revision>
  <dcterms:created xsi:type="dcterms:W3CDTF">2020-05-22T03:56:00Z</dcterms:created>
  <dcterms:modified xsi:type="dcterms:W3CDTF">2020-05-22T04:17:00Z</dcterms:modified>
</cp:coreProperties>
</file>